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46" w:rsidRDefault="00A065E3">
      <w:r>
        <w:t>Whanganui District Council Online</w:t>
      </w:r>
    </w:p>
    <w:p w:rsidR="00A065E3" w:rsidRDefault="00A065E3">
      <w:r>
        <w:t>IIS</w:t>
      </w:r>
    </w:p>
    <w:p w:rsidR="00A065E3" w:rsidRDefault="00A065E3">
      <w:r>
        <w:t>Website:</w:t>
      </w:r>
      <w:r>
        <w:tab/>
        <w:t>wdc.wanganui.govt.nz</w:t>
      </w:r>
    </w:p>
    <w:p w:rsidR="00A065E3" w:rsidRDefault="00A065E3">
      <w:r>
        <w:tab/>
      </w:r>
      <w:r>
        <w:tab/>
        <w:t>Binding:</w:t>
      </w:r>
      <w:r>
        <w:tab/>
      </w:r>
      <w:hyperlink r:id="rId4" w:history="1">
        <w:r w:rsidRPr="0034141E">
          <w:rPr>
            <w:rStyle w:val="Hyperlink"/>
          </w:rPr>
          <w:t>http://wdc.whanganui.govt.nz</w:t>
        </w:r>
      </w:hyperlink>
    </w:p>
    <w:p w:rsidR="00A065E3" w:rsidRDefault="00A065E3">
      <w:r>
        <w:tab/>
      </w:r>
      <w:r>
        <w:tab/>
      </w:r>
      <w:r>
        <w:tab/>
      </w:r>
      <w:r>
        <w:tab/>
      </w:r>
      <w:hyperlink r:id="rId5" w:history="1">
        <w:r w:rsidRPr="0034141E">
          <w:rPr>
            <w:rStyle w:val="Hyperlink"/>
          </w:rPr>
          <w:t>http://wdc.wanganui.govt.nz</w:t>
        </w:r>
      </w:hyperlink>
    </w:p>
    <w:p w:rsidR="00A065E3" w:rsidRDefault="00A065E3">
      <w:r>
        <w:tab/>
      </w:r>
      <w:r>
        <w:tab/>
        <w:t>Folder:</w:t>
      </w:r>
      <w:r>
        <w:tab/>
      </w:r>
      <w:r>
        <w:tab/>
      </w:r>
      <w:r w:rsidRPr="00A065E3">
        <w:t>F:\InetPub\wanganui</w:t>
      </w:r>
    </w:p>
    <w:p w:rsidR="00A065E3" w:rsidRDefault="00A065E3"/>
    <w:p w:rsidR="00A065E3" w:rsidRDefault="00A065E3">
      <w:r>
        <w:tab/>
      </w:r>
      <w:r>
        <w:tab/>
        <w:t>Application:</w:t>
      </w:r>
      <w:r>
        <w:tab/>
        <w:t>online</w:t>
      </w:r>
    </w:p>
    <w:p w:rsidR="00A065E3" w:rsidRDefault="00A065E3">
      <w:r>
        <w:tab/>
      </w:r>
      <w:r>
        <w:tab/>
      </w:r>
      <w:r>
        <w:tab/>
        <w:t>Folder:</w:t>
      </w:r>
      <w:r>
        <w:tab/>
      </w:r>
      <w:r>
        <w:tab/>
      </w:r>
      <w:r>
        <w:tab/>
      </w:r>
      <w:r w:rsidRPr="00A065E3">
        <w:t>F:\InetPub\whanganui\online</w:t>
      </w:r>
    </w:p>
    <w:p w:rsidR="00A065E3" w:rsidRDefault="00A065E3">
      <w:r>
        <w:tab/>
      </w:r>
      <w:r>
        <w:tab/>
      </w:r>
      <w:r>
        <w:tab/>
        <w:t>Virtual Directory:</w:t>
      </w:r>
      <w:r>
        <w:tab/>
      </w:r>
      <w:proofErr w:type="spellStart"/>
      <w:r>
        <w:t>OnlineSubmissions</w:t>
      </w:r>
      <w:proofErr w:type="spellEnd"/>
    </w:p>
    <w:p w:rsidR="00A065E3" w:rsidRDefault="00A065E3">
      <w:r>
        <w:tab/>
      </w:r>
      <w:r>
        <w:tab/>
      </w:r>
      <w:r>
        <w:tab/>
      </w:r>
      <w:r>
        <w:tab/>
        <w:t>Folder:</w:t>
      </w:r>
      <w:r>
        <w:tab/>
      </w:r>
      <w:r>
        <w:tab/>
      </w:r>
      <w:r>
        <w:tab/>
      </w:r>
      <w:r w:rsidRPr="00A065E3">
        <w:t>F:\InetPub\online\OnlineSubmissions</w:t>
      </w:r>
      <w:r>
        <w:tab/>
      </w:r>
    </w:p>
    <w:p w:rsidR="00A065E3" w:rsidRDefault="00A065E3"/>
    <w:p w:rsidR="00A065E3" w:rsidRDefault="00A065E3" w:rsidP="00A065E3">
      <w:r>
        <w:tab/>
      </w:r>
      <w:r>
        <w:tab/>
        <w:t>Application:</w:t>
      </w:r>
      <w:r>
        <w:tab/>
      </w:r>
      <w:proofErr w:type="spellStart"/>
      <w:r>
        <w:t>online</w:t>
      </w:r>
      <w:r>
        <w:t>TEST</w:t>
      </w:r>
      <w:proofErr w:type="spellEnd"/>
    </w:p>
    <w:p w:rsidR="00A065E3" w:rsidRDefault="00A065E3" w:rsidP="00A065E3">
      <w:r>
        <w:tab/>
      </w:r>
      <w:r>
        <w:tab/>
      </w:r>
      <w:r>
        <w:tab/>
        <w:t>Folder:</w:t>
      </w:r>
      <w:r>
        <w:tab/>
      </w:r>
      <w:r>
        <w:tab/>
      </w:r>
      <w:r>
        <w:tab/>
      </w:r>
      <w:r w:rsidRPr="00A065E3">
        <w:t>F:\InetPub\whanganui\onlineTEST</w:t>
      </w:r>
      <w:bookmarkStart w:id="0" w:name="_GoBack"/>
      <w:bookmarkEnd w:id="0"/>
    </w:p>
    <w:p w:rsidR="00A065E3" w:rsidRDefault="00A065E3" w:rsidP="00A065E3">
      <w:r>
        <w:tab/>
      </w:r>
      <w:r>
        <w:tab/>
      </w:r>
      <w:r>
        <w:tab/>
        <w:t>Virtual Directory:</w:t>
      </w:r>
      <w:r>
        <w:tab/>
      </w:r>
      <w:proofErr w:type="spellStart"/>
      <w:r>
        <w:t>OnlineSubmissions</w:t>
      </w:r>
      <w:proofErr w:type="spellEnd"/>
    </w:p>
    <w:p w:rsidR="00A065E3" w:rsidRDefault="00A065E3" w:rsidP="00A065E3">
      <w:r>
        <w:tab/>
      </w:r>
      <w:r>
        <w:tab/>
      </w:r>
      <w:r>
        <w:tab/>
      </w:r>
      <w:r>
        <w:tab/>
        <w:t>Folder:</w:t>
      </w:r>
      <w:r>
        <w:tab/>
      </w:r>
      <w:r>
        <w:tab/>
      </w:r>
      <w:r>
        <w:tab/>
      </w:r>
      <w:r w:rsidRPr="00A065E3">
        <w:t>F:\InetPub\OnlineTEST\onlineSubmissions</w:t>
      </w:r>
      <w:r>
        <w:tab/>
      </w:r>
    </w:p>
    <w:p w:rsidR="00A065E3" w:rsidRDefault="00A065E3"/>
    <w:p w:rsidR="00A065E3" w:rsidRDefault="00A065E3"/>
    <w:p w:rsidR="00A065E3" w:rsidRDefault="00A065E3"/>
    <w:sectPr w:rsidR="00A0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E3"/>
    <w:rsid w:val="00492346"/>
    <w:rsid w:val="00A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2DB2D-77ED-40F5-AA0D-00B3180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dc.wanganui.govt.nz" TargetMode="External"/><Relationship Id="rId4" Type="http://schemas.openxmlformats.org/officeDocument/2006/relationships/hyperlink" Target="http://wdc.whanganui.govt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4ECB459C.dotm</Template>
  <TotalTime>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1</cp:revision>
  <dcterms:created xsi:type="dcterms:W3CDTF">2016-04-04T00:34:00Z</dcterms:created>
  <dcterms:modified xsi:type="dcterms:W3CDTF">2016-04-04T00:44:00Z</dcterms:modified>
</cp:coreProperties>
</file>